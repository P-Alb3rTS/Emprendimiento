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FB86BDE" w14:textId="39EB443A" w:rsidR="008A279D" w:rsidRDefault="008A279D" w:rsidP="00E92F38">
      <w:pPr>
        <w:rPr>
          <w:noProof/>
          <w:lang w:val="es-DO" w:eastAsia="es-DO"/>
        </w:rPr>
      </w:pPr>
      <w:r>
        <w:rPr>
          <w:noProof/>
          <w:lang w:val="es-DO" w:eastAsia="es-DO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D3229E4" wp14:editId="1D849935">
                <wp:simplePos x="0" y="0"/>
                <wp:positionH relativeFrom="margin">
                  <wp:posOffset>1274445</wp:posOffset>
                </wp:positionH>
                <wp:positionV relativeFrom="paragraph">
                  <wp:posOffset>275912</wp:posOffset>
                </wp:positionV>
                <wp:extent cx="5086350" cy="67945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9B241" w14:textId="77777777" w:rsidR="008A279D" w:rsidRPr="00754586" w:rsidRDefault="008A279D" w:rsidP="008A279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75458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Albertson Willy Terrero López</w:t>
                            </w:r>
                          </w:p>
                          <w:p w14:paraId="3FC1625E" w14:textId="77777777" w:rsidR="00E57697" w:rsidRPr="0040018F" w:rsidRDefault="00E57697" w:rsidP="00E57697">
                            <w:pPr>
                              <w:rPr>
                                <w:sz w:val="28"/>
                                <w:szCs w:val="28"/>
                                <w:lang w:val="es-DO"/>
                              </w:rPr>
                            </w:pPr>
                            <w:r w:rsidRPr="00754586">
                              <w:rPr>
                                <w:b/>
                                <w:bCs/>
                                <w:sz w:val="32"/>
                                <w:szCs w:val="32"/>
                                <w:lang w:val="es-DO"/>
                              </w:rPr>
                              <w:t>Currículo Vitai:</w:t>
                            </w:r>
                            <w:hyperlink r:id="rId11" w:history="1">
                              <w:r w:rsidRPr="00754586">
                                <w:rPr>
                                  <w:rStyle w:val="Hipervnculo"/>
                                  <w:sz w:val="28"/>
                                  <w:szCs w:val="28"/>
                                  <w:lang w:val="es-DO"/>
                                </w:rPr>
                                <w:t>..\..\..\..\..\..\..\..\</w:t>
                              </w:r>
                              <w:proofErr w:type="spellStart"/>
                              <w:r w:rsidRPr="00754586">
                                <w:rPr>
                                  <w:rStyle w:val="Hipervnculo"/>
                                  <w:sz w:val="28"/>
                                  <w:szCs w:val="28"/>
                                  <w:lang w:val="es-DO"/>
                                </w:rPr>
                                <w:t>Documents</w:t>
                              </w:r>
                              <w:proofErr w:type="spellEnd"/>
                              <w:r w:rsidRPr="00754586">
                                <w:rPr>
                                  <w:rStyle w:val="Hipervnculo"/>
                                  <w:sz w:val="28"/>
                                  <w:szCs w:val="28"/>
                                  <w:lang w:val="es-DO"/>
                                </w:rPr>
                                <w:t>\Carta-</w:t>
                              </w:r>
                              <w:proofErr w:type="spellStart"/>
                              <w:r w:rsidRPr="00754586">
                                <w:rPr>
                                  <w:rStyle w:val="Hipervnculo"/>
                                  <w:sz w:val="28"/>
                                  <w:szCs w:val="28"/>
                                  <w:lang w:val="es-DO"/>
                                </w:rPr>
                                <w:t>Presentacion</w:t>
                              </w:r>
                              <w:proofErr w:type="spellEnd"/>
                              <w:r w:rsidRPr="00754586">
                                <w:rPr>
                                  <w:rStyle w:val="Hipervnculo"/>
                                  <w:sz w:val="28"/>
                                  <w:szCs w:val="28"/>
                                  <w:lang w:val="es-DO"/>
                                </w:rPr>
                                <w:t xml:space="preserve"> Albertson.docx</w:t>
                              </w:r>
                            </w:hyperlink>
                            <w:r w:rsidRPr="0040018F">
                              <w:rPr>
                                <w:sz w:val="28"/>
                                <w:szCs w:val="28"/>
                                <w:lang w:val="es-DO"/>
                              </w:rPr>
                              <w:t xml:space="preserve"> </w:t>
                            </w:r>
                          </w:p>
                          <w:p w14:paraId="1CD8438E" w14:textId="1F77533F" w:rsidR="008A279D" w:rsidRPr="00E57697" w:rsidRDefault="008A279D" w:rsidP="00E57697">
                            <w:pPr>
                              <w:spacing w:after="0"/>
                              <w:rPr>
                                <w:rFonts w:ascii="Century Gothic" w:hAnsi="Century Gothic"/>
                                <w:iCs/>
                                <w:color w:val="000000" w:themeColor="text1"/>
                                <w:sz w:val="26"/>
                                <w:szCs w:val="26"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229E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0.35pt;margin-top:21.75pt;width:400.5pt;height:53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" stroked="f">
                <v:textbox>
                  <w:txbxContent>
                    <w:p w14:paraId="4819B241" w14:textId="77777777" w:rsidR="008A279D" w:rsidRPr="00754586" w:rsidRDefault="008A279D" w:rsidP="008A279D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754586">
                        <w:rPr>
                          <w:rFonts w:ascii="Century Gothic" w:hAnsi="Century Gothic"/>
                          <w:b/>
                          <w:color w:val="000000" w:themeColor="text1"/>
                          <w:sz w:val="40"/>
                          <w:szCs w:val="40"/>
                        </w:rPr>
                        <w:t>Albertson Willy Terrero López</w:t>
                      </w:r>
                    </w:p>
                    <w:p w14:paraId="3FC1625E" w14:textId="77777777" w:rsidR="00E57697" w:rsidRPr="0040018F" w:rsidRDefault="00E57697" w:rsidP="00E57697">
                      <w:pPr>
                        <w:rPr>
                          <w:sz w:val="28"/>
                          <w:szCs w:val="28"/>
                          <w:lang w:val="es-DO"/>
                        </w:rPr>
                      </w:pPr>
                      <w:r w:rsidRPr="00754586">
                        <w:rPr>
                          <w:b/>
                          <w:bCs/>
                          <w:sz w:val="32"/>
                          <w:szCs w:val="32"/>
                          <w:lang w:val="es-DO"/>
                        </w:rPr>
                        <w:t>Currículo Vitai:</w:t>
                      </w:r>
                      <w:hyperlink r:id="rId12" w:history="1">
                        <w:r w:rsidRPr="00754586">
                          <w:rPr>
                            <w:rStyle w:val="Hipervnculo"/>
                            <w:sz w:val="28"/>
                            <w:szCs w:val="28"/>
                            <w:lang w:val="es-DO"/>
                          </w:rPr>
                          <w:t>..\..\..\..\..\..\..\..\</w:t>
                        </w:r>
                        <w:proofErr w:type="spellStart"/>
                        <w:r w:rsidRPr="00754586">
                          <w:rPr>
                            <w:rStyle w:val="Hipervnculo"/>
                            <w:sz w:val="28"/>
                            <w:szCs w:val="28"/>
                            <w:lang w:val="es-DO"/>
                          </w:rPr>
                          <w:t>Documents</w:t>
                        </w:r>
                        <w:proofErr w:type="spellEnd"/>
                        <w:r w:rsidRPr="00754586">
                          <w:rPr>
                            <w:rStyle w:val="Hipervnculo"/>
                            <w:sz w:val="28"/>
                            <w:szCs w:val="28"/>
                            <w:lang w:val="es-DO"/>
                          </w:rPr>
                          <w:t>\Carta-</w:t>
                        </w:r>
                        <w:proofErr w:type="spellStart"/>
                        <w:r w:rsidRPr="00754586">
                          <w:rPr>
                            <w:rStyle w:val="Hipervnculo"/>
                            <w:sz w:val="28"/>
                            <w:szCs w:val="28"/>
                            <w:lang w:val="es-DO"/>
                          </w:rPr>
                          <w:t>Presentacion</w:t>
                        </w:r>
                        <w:proofErr w:type="spellEnd"/>
                        <w:r w:rsidRPr="00754586">
                          <w:rPr>
                            <w:rStyle w:val="Hipervnculo"/>
                            <w:sz w:val="28"/>
                            <w:szCs w:val="28"/>
                            <w:lang w:val="es-DO"/>
                          </w:rPr>
                          <w:t xml:space="preserve"> Albertson.docx</w:t>
                        </w:r>
                      </w:hyperlink>
                      <w:r w:rsidRPr="0040018F">
                        <w:rPr>
                          <w:sz w:val="28"/>
                          <w:szCs w:val="28"/>
                          <w:lang w:val="es-DO"/>
                        </w:rPr>
                        <w:t xml:space="preserve"> </w:t>
                      </w:r>
                    </w:p>
                    <w:p w14:paraId="1CD8438E" w14:textId="1F77533F" w:rsidR="008A279D" w:rsidRPr="00E57697" w:rsidRDefault="008A279D" w:rsidP="00E57697">
                      <w:pPr>
                        <w:spacing w:after="0"/>
                        <w:rPr>
                          <w:rFonts w:ascii="Century Gothic" w:hAnsi="Century Gothic"/>
                          <w:iCs/>
                          <w:color w:val="000000" w:themeColor="text1"/>
                          <w:sz w:val="26"/>
                          <w:szCs w:val="26"/>
                          <w:lang w:val="es-D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1E6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17A542" wp14:editId="626CB80C">
                <wp:simplePos x="0" y="0"/>
                <wp:positionH relativeFrom="margin">
                  <wp:align>left</wp:align>
                </wp:positionH>
                <wp:positionV relativeFrom="paragraph">
                  <wp:posOffset>-114935</wp:posOffset>
                </wp:positionV>
                <wp:extent cx="6109335" cy="0"/>
                <wp:effectExtent l="0" t="0" r="0" b="0"/>
                <wp:wrapNone/>
                <wp:docPr id="273" name="Conector rec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70869" id="Conector recto 273" o:spid="_x0000_s1026" style="position:absolute;z-index:2517463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05pt" to="481.05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" strokecolor="#4a66ac [3204]" strokeweight="1.5pt">
                <w10:wrap anchorx="margin"/>
              </v:line>
            </w:pict>
          </mc:Fallback>
        </mc:AlternateContent>
      </w:r>
      <w:r w:rsidR="00221E62">
        <w:rPr>
          <w:noProof/>
          <w:lang w:val="es-DO" w:eastAsia="es-DO"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1FB401EA" wp14:editId="58A23A69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733550" cy="1853565"/>
                <wp:effectExtent l="0" t="0" r="0" b="0"/>
                <wp:wrapThrough wrapText="bothSides">
                  <wp:wrapPolygon edited="0">
                    <wp:start x="712" y="0"/>
                    <wp:lineTo x="712" y="21311"/>
                    <wp:lineTo x="20651" y="21311"/>
                    <wp:lineTo x="20651" y="0"/>
                    <wp:lineTo x="712" y="0"/>
                  </wp:wrapPolygon>
                </wp:wrapThrough>
                <wp:docPr id="2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853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120D" w14:textId="11BFB347" w:rsidR="00287CDC" w:rsidRPr="00287CDC" w:rsidRDefault="00221E62" w:rsidP="00AE7092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CA85CBC" wp14:editId="70D05898">
                                  <wp:extent cx="1757680" cy="1501254"/>
                                  <wp:effectExtent l="0" t="0" r="0" b="381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9245" cy="15025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01EA" id="_x0000_s1027" type="#_x0000_t202" style="position:absolute;margin-left:0;margin-top:0;width:136.5pt;height:145.95pt;z-index:-251573248;visibility:visible;mso-wrap-style:non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" filled="f" stroked="f">
                <v:textbox style="mso-fit-shape-to-text:t">
                  <w:txbxContent>
                    <w:p w14:paraId="67AD120D" w14:textId="11BFB347" w:rsidR="00287CDC" w:rsidRPr="00287CDC" w:rsidRDefault="00221E62" w:rsidP="00AE7092">
                      <w:pPr>
                        <w:spacing w:after="0"/>
                        <w:jc w:val="both"/>
                        <w:rPr>
                          <w:rFonts w:ascii="Century Gothic" w:hAnsi="Century Gothic"/>
                          <w:i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i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1CA85CBC" wp14:editId="70D05898">
                            <wp:extent cx="1757680" cy="1501254"/>
                            <wp:effectExtent l="0" t="0" r="0" b="381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9245" cy="1502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335673" w:rsidRPr="00335673">
        <w:rPr>
          <w:noProof/>
          <w:color w:val="00B0F0"/>
          <w:lang w:val="es-DO" w:eastAsia="es-D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21D0E6" wp14:editId="77CE9BD2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34275" cy="609600"/>
                <wp:effectExtent l="0" t="0" r="28575" b="19050"/>
                <wp:wrapNone/>
                <wp:docPr id="270" name="Rectángu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23BFC" id="Rectángulo 270" o:spid="_x0000_s1026" style="position:absolute;margin-left:542.05pt;margin-top:-1in;width:593.25pt;height:48pt;z-index:251777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" fillcolor="#243255 [1604]" strokecolor="#243255 [1604]" strokeweight="2pt">
                <w10:wrap anchorx="page"/>
              </v:rect>
            </w:pict>
          </mc:Fallback>
        </mc:AlternateContent>
      </w:r>
    </w:p>
    <w:p w14:paraId="0F7BEAED" w14:textId="018AB830" w:rsidR="002B4C7A" w:rsidRDefault="002B4C7A" w:rsidP="00E92F38">
      <w:pPr>
        <w:rPr>
          <w:noProof/>
          <w:lang w:val="es-DO" w:eastAsia="es-DO"/>
        </w:rPr>
      </w:pPr>
      <w:r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85CC5F8" wp14:editId="4C017A52">
                <wp:simplePos x="0" y="0"/>
                <wp:positionH relativeFrom="margin">
                  <wp:posOffset>1489075</wp:posOffset>
                </wp:positionH>
                <wp:positionV relativeFrom="paragraph">
                  <wp:posOffset>907728</wp:posOffset>
                </wp:positionV>
                <wp:extent cx="4511040" cy="281940"/>
                <wp:effectExtent l="19050" t="19050" r="41910" b="4191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1040" cy="281940"/>
                          <a:chOff x="0" y="0"/>
                          <a:chExt cx="6550319" cy="282102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41946" y="0"/>
                            <a:ext cx="6070059" cy="28210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isósceles 7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ángulo isósceles 8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254373" id="Grupo 9" o:spid="_x0000_s1026" style="position:absolute;margin-left:117.25pt;margin-top:71.45pt;width:355.2pt;height:22.2pt;z-index:251651072;mso-position-horizontal-relative:margin;mso-width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">
                <v:rect id="Rectángulo 6" o:spid="_x0000_s1027" style="position:absolute;left:2419;width:60701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" filled="f" strokecolor="#4a66ac [3204]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left:-194;top:205;width:2807;height:24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" filled="f" strokecolor="#4a66ac [3204]" strokeweight="2pt"/>
                <v:shape id="Triángulo isósceles 8" o:spid="_x0000_s1029" type="#_x0000_t5" style="position:absolute;left:62889;top:205;width:2807;height:24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" filled="f" strokecolor="#4a66ac [3204]" strokeweight="2pt"/>
                <w10:wrap anchorx="margin"/>
              </v:group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 wp14:anchorId="2D4A9D05" wp14:editId="492B972F">
                <wp:simplePos x="0" y="0"/>
                <wp:positionH relativeFrom="margin">
                  <wp:posOffset>1886585</wp:posOffset>
                </wp:positionH>
                <wp:positionV relativeFrom="paragraph">
                  <wp:posOffset>872490</wp:posOffset>
                </wp:positionV>
                <wp:extent cx="3749675" cy="320040"/>
                <wp:effectExtent l="0" t="0" r="0" b="3810"/>
                <wp:wrapThrough wrapText="bothSides">
                  <wp:wrapPolygon edited="0">
                    <wp:start x="329" y="0"/>
                    <wp:lineTo x="329" y="20571"/>
                    <wp:lineTo x="21179" y="20571"/>
                    <wp:lineTo x="21179" y="0"/>
                    <wp:lineTo x="329" y="0"/>
                  </wp:wrapPolygon>
                </wp:wrapThrough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67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BE60F" w14:textId="16C56C9E" w:rsidR="001359C3" w:rsidRPr="001359C3" w:rsidRDefault="001359C3" w:rsidP="001359C3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color w:val="FFFFFF"/>
                                <w:sz w:val="28"/>
                                <w:szCs w:val="28"/>
                                <w:lang w:val="es-DO"/>
                              </w:rPr>
                            </w:pPr>
                            <w:r w:rsidRPr="001359C3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color w:val="FFFFFF"/>
                                <w:sz w:val="28"/>
                                <w:szCs w:val="28"/>
                                <w:lang w:val="es-DO"/>
                              </w:rPr>
                              <w:t xml:space="preserve">Cargo: </w:t>
                            </w:r>
                            <w:r w:rsidR="00E6133C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color w:val="FFFFFF"/>
                                <w:sz w:val="28"/>
                                <w:szCs w:val="28"/>
                                <w:lang w:val="es-DO"/>
                              </w:rPr>
                              <w:t>CEO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9D05" id="_x0000_s1028" type="#_x0000_t202" style="position:absolute;margin-left:148.55pt;margin-top:68.7pt;width:295.25pt;height:25.2pt;z-index:-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" filled="f" stroked="f">
                <v:textbox>
                  <w:txbxContent>
                    <w:p w14:paraId="0E0BE60F" w14:textId="16C56C9E" w:rsidR="001359C3" w:rsidRPr="001359C3" w:rsidRDefault="001359C3" w:rsidP="001359C3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i/>
                          <w:color w:val="FFFFFF"/>
                          <w:sz w:val="28"/>
                          <w:szCs w:val="28"/>
                          <w:lang w:val="es-DO"/>
                        </w:rPr>
                      </w:pPr>
                      <w:r w:rsidRPr="001359C3">
                        <w:rPr>
                          <w:rFonts w:ascii="Century Gothic" w:hAnsi="Century Gothic"/>
                          <w:b/>
                          <w:bCs/>
                          <w:i/>
                          <w:color w:val="FFFFFF"/>
                          <w:sz w:val="28"/>
                          <w:szCs w:val="28"/>
                          <w:lang w:val="es-DO"/>
                        </w:rPr>
                        <w:t xml:space="preserve">Cargo: </w:t>
                      </w:r>
                      <w:r w:rsidR="00E6133C">
                        <w:rPr>
                          <w:rFonts w:ascii="Century Gothic" w:hAnsi="Century Gothic"/>
                          <w:b/>
                          <w:bCs/>
                          <w:i/>
                          <w:color w:val="FFFFFF"/>
                          <w:sz w:val="28"/>
                          <w:szCs w:val="28"/>
                          <w:lang w:val="es-DO"/>
                        </w:rPr>
                        <w:t>CEO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FC2B471" w14:textId="77777777" w:rsidR="006D57FD" w:rsidRDefault="006D57FD" w:rsidP="00E92F38"/>
    <w:p w14:paraId="560F8E4E" w14:textId="7A95CC11" w:rsidR="00E92F38" w:rsidRPr="007646DC" w:rsidRDefault="00FD2B61" w:rsidP="00E92F38">
      <w:pPr>
        <w:rPr>
          <w:lang w:val="es-DO"/>
        </w:rPr>
      </w:pPr>
      <w:r>
        <w:rPr>
          <w:noProof/>
          <w:lang w:val="es-DO" w:eastAsia="es-DO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9F7C25B" wp14:editId="413F53A6">
                <wp:simplePos x="0" y="0"/>
                <wp:positionH relativeFrom="page">
                  <wp:align>left</wp:align>
                </wp:positionH>
                <wp:positionV relativeFrom="paragraph">
                  <wp:posOffset>170202</wp:posOffset>
                </wp:positionV>
                <wp:extent cx="2224405" cy="1951355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4405" cy="195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7F1F7" w14:textId="47198407" w:rsidR="008A279D" w:rsidRPr="006D57FD" w:rsidRDefault="008A279D" w:rsidP="006D57FD">
                            <w:pPr>
                              <w:spacing w:after="0"/>
                              <w:ind w:left="360" w:hanging="36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D57F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Redes Sociales</w:t>
                            </w:r>
                          </w:p>
                          <w:p w14:paraId="3BD8F178" w14:textId="77777777" w:rsidR="008A279D" w:rsidRPr="00B24988" w:rsidRDefault="008A279D" w:rsidP="008A279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Facebook</w:t>
                            </w:r>
                          </w:p>
                          <w:p w14:paraId="5A945AFD" w14:textId="118385B1" w:rsidR="008A279D" w:rsidRPr="00FD2B61" w:rsidRDefault="008A279D" w:rsidP="00FD2B61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Albertson W. Terrero López</w:t>
                            </w:r>
                          </w:p>
                          <w:p w14:paraId="7E1701D6" w14:textId="224100D4" w:rsidR="006D57FD" w:rsidRPr="00822010" w:rsidRDefault="006D57FD" w:rsidP="006D57F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Century Gothic" w:hAnsi="Century Gothic"/>
                                <w:lang w:val="es-DO"/>
                              </w:rPr>
                            </w:pPr>
                            <w:bookmarkStart w:id="0" w:name="_Hlk121494868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Instagram</w:t>
                            </w:r>
                            <w:bookmarkEnd w:id="0"/>
                            <w:r w:rsidR="00E6133C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+</w:t>
                            </w:r>
                          </w:p>
                          <w:p w14:paraId="582427C8" w14:textId="621A5770" w:rsidR="006D57FD" w:rsidRPr="006D57FD" w:rsidRDefault="006D57FD" w:rsidP="006D57FD">
                            <w:pPr>
                              <w:pStyle w:val="Prrafodelista"/>
                              <w:ind w:left="360"/>
                              <w:rPr>
                                <w:rFonts w:ascii="Century Gothic" w:hAnsi="Century Gothic"/>
                                <w:lang w:val="es-DO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lang w:val="es-DO"/>
                              </w:rPr>
                              <w:t>P-Alb3rTS</w:t>
                            </w:r>
                          </w:p>
                          <w:p w14:paraId="54FCA46F" w14:textId="26BF94E1" w:rsidR="008A279D" w:rsidRPr="00E6133C" w:rsidRDefault="008A279D" w:rsidP="00E6133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Century Gothic" w:hAnsi="Century Gothic"/>
                                <w:lang w:val="es-DO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 xml:space="preserve">GitHub </w:t>
                            </w:r>
                          </w:p>
                          <w:p w14:paraId="1EBF4399" w14:textId="7EA74BD7" w:rsidR="00E6133C" w:rsidRPr="00754586" w:rsidRDefault="00E6133C" w:rsidP="00E6133C">
                            <w:pPr>
                              <w:pStyle w:val="Prrafodelista"/>
                              <w:ind w:left="360"/>
                              <w:rPr>
                                <w:rFonts w:ascii="Century Gothic" w:hAnsi="Century Gothic"/>
                                <w:lang w:val="es-DO"/>
                              </w:rPr>
                            </w:pPr>
                            <w:r w:rsidRPr="00754586">
                              <w:rPr>
                                <w:rFonts w:ascii="Century Gothic" w:hAnsi="Century Gothic"/>
                                <w:lang w:val="en-US"/>
                              </w:rPr>
                              <w:t>P-Alb3rTS</w:t>
                            </w:r>
                          </w:p>
                          <w:p w14:paraId="3DBD5D01" w14:textId="2EE4B959" w:rsidR="00FD2B61" w:rsidRPr="00822010" w:rsidRDefault="00FD2B61" w:rsidP="00FD2B6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Century Gothic" w:hAnsi="Century Gothic"/>
                                <w:lang w:val="es-DO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Twitter</w:t>
                            </w:r>
                            <w:r w:rsidR="00E6133C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*</w:t>
                            </w:r>
                          </w:p>
                          <w:p w14:paraId="24A5C947" w14:textId="77777777" w:rsidR="00FD2B61" w:rsidRPr="00FD2B61" w:rsidRDefault="00FD2B61" w:rsidP="00FD2B61">
                            <w:pPr>
                              <w:pStyle w:val="Prrafodelista"/>
                              <w:ind w:left="360"/>
                              <w:rPr>
                                <w:rFonts w:ascii="Century Gothic" w:hAnsi="Century Gothic"/>
                                <w:u w:val="single"/>
                                <w:lang w:val="es-DO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lang w:val="es-DO"/>
                              </w:rPr>
                              <w:t>P-Alb3rTS</w:t>
                            </w:r>
                          </w:p>
                          <w:p w14:paraId="2A13CEC8" w14:textId="77777777" w:rsidR="00FD2B61" w:rsidRPr="00FD2B61" w:rsidRDefault="00FD2B61" w:rsidP="00FD2B61">
                            <w:pPr>
                              <w:rPr>
                                <w:rFonts w:ascii="Century Gothic" w:hAnsi="Century Gothic"/>
                                <w:u w:val="single"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C25B" id="_x0000_s1029" type="#_x0000_t202" style="position:absolute;margin-left:0;margin-top:13.4pt;width:175.15pt;height:153.65pt;z-index:25178112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" filled="f" stroked="f">
                <v:textbox>
                  <w:txbxContent>
                    <w:p w14:paraId="1B37F1F7" w14:textId="47198407" w:rsidR="008A279D" w:rsidRPr="006D57FD" w:rsidRDefault="008A279D" w:rsidP="006D57FD">
                      <w:pPr>
                        <w:spacing w:after="0"/>
                        <w:ind w:left="360" w:hanging="360"/>
                        <w:rPr>
                          <w:rFonts w:ascii="Century Gothic" w:hAnsi="Century Gothic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6D57FD">
                        <w:rPr>
                          <w:rFonts w:ascii="Century Gothic" w:hAnsi="Century Gothic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Redes Sociales</w:t>
                      </w:r>
                    </w:p>
                    <w:p w14:paraId="3BD8F178" w14:textId="77777777" w:rsidR="008A279D" w:rsidRPr="00B24988" w:rsidRDefault="008A279D" w:rsidP="008A279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Facebook</w:t>
                      </w:r>
                    </w:p>
                    <w:p w14:paraId="5A945AFD" w14:textId="118385B1" w:rsidR="008A279D" w:rsidRPr="00FD2B61" w:rsidRDefault="008A279D" w:rsidP="00FD2B61">
                      <w:pPr>
                        <w:pStyle w:val="Prrafodelista"/>
                        <w:spacing w:after="0"/>
                        <w:ind w:left="36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Albertson W. Terrero López</w:t>
                      </w:r>
                    </w:p>
                    <w:p w14:paraId="7E1701D6" w14:textId="224100D4" w:rsidR="006D57FD" w:rsidRPr="00822010" w:rsidRDefault="006D57FD" w:rsidP="006D57F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Century Gothic" w:hAnsi="Century Gothic"/>
                          <w:lang w:val="es-DO"/>
                        </w:rPr>
                      </w:pPr>
                      <w:bookmarkStart w:id="1" w:name="_Hlk121494868"/>
                      <w:r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Instagram</w:t>
                      </w:r>
                      <w:bookmarkEnd w:id="1"/>
                      <w:r w:rsidR="00E6133C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+</w:t>
                      </w:r>
                    </w:p>
                    <w:p w14:paraId="582427C8" w14:textId="621A5770" w:rsidR="006D57FD" w:rsidRPr="006D57FD" w:rsidRDefault="006D57FD" w:rsidP="006D57FD">
                      <w:pPr>
                        <w:pStyle w:val="Prrafodelista"/>
                        <w:ind w:left="360"/>
                        <w:rPr>
                          <w:rFonts w:ascii="Century Gothic" w:hAnsi="Century Gothic"/>
                          <w:lang w:val="es-DO"/>
                        </w:rPr>
                      </w:pPr>
                      <w:r>
                        <w:rPr>
                          <w:rFonts w:ascii="Century Gothic" w:hAnsi="Century Gothic"/>
                          <w:lang w:val="es-DO"/>
                        </w:rPr>
                        <w:t>P-Alb3rTS</w:t>
                      </w:r>
                    </w:p>
                    <w:p w14:paraId="54FCA46F" w14:textId="26BF94E1" w:rsidR="008A279D" w:rsidRPr="00E6133C" w:rsidRDefault="008A279D" w:rsidP="00E6133C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Century Gothic" w:hAnsi="Century Gothic"/>
                          <w:lang w:val="es-DO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 xml:space="preserve">GitHub </w:t>
                      </w:r>
                    </w:p>
                    <w:p w14:paraId="1EBF4399" w14:textId="7EA74BD7" w:rsidR="00E6133C" w:rsidRPr="00754586" w:rsidRDefault="00E6133C" w:rsidP="00E6133C">
                      <w:pPr>
                        <w:pStyle w:val="Prrafodelista"/>
                        <w:ind w:left="360"/>
                        <w:rPr>
                          <w:rFonts w:ascii="Century Gothic" w:hAnsi="Century Gothic"/>
                          <w:lang w:val="es-DO"/>
                        </w:rPr>
                      </w:pPr>
                      <w:r w:rsidRPr="00754586">
                        <w:rPr>
                          <w:rFonts w:ascii="Century Gothic" w:hAnsi="Century Gothic"/>
                          <w:lang w:val="en-US"/>
                        </w:rPr>
                        <w:t>P-Alb3rTS</w:t>
                      </w:r>
                    </w:p>
                    <w:p w14:paraId="3DBD5D01" w14:textId="2EE4B959" w:rsidR="00FD2B61" w:rsidRPr="00822010" w:rsidRDefault="00FD2B61" w:rsidP="00FD2B61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Century Gothic" w:hAnsi="Century Gothic"/>
                          <w:lang w:val="es-DO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Twitter</w:t>
                      </w:r>
                      <w:r w:rsidR="00E6133C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*</w:t>
                      </w:r>
                    </w:p>
                    <w:p w14:paraId="24A5C947" w14:textId="77777777" w:rsidR="00FD2B61" w:rsidRPr="00FD2B61" w:rsidRDefault="00FD2B61" w:rsidP="00FD2B61">
                      <w:pPr>
                        <w:pStyle w:val="Prrafodelista"/>
                        <w:ind w:left="360"/>
                        <w:rPr>
                          <w:rFonts w:ascii="Century Gothic" w:hAnsi="Century Gothic"/>
                          <w:u w:val="single"/>
                          <w:lang w:val="es-DO"/>
                        </w:rPr>
                      </w:pPr>
                      <w:r>
                        <w:rPr>
                          <w:rFonts w:ascii="Century Gothic" w:hAnsi="Century Gothic"/>
                          <w:lang w:val="es-DO"/>
                        </w:rPr>
                        <w:t>P-Alb3rTS</w:t>
                      </w:r>
                    </w:p>
                    <w:p w14:paraId="2A13CEC8" w14:textId="77777777" w:rsidR="00FD2B61" w:rsidRPr="00FD2B61" w:rsidRDefault="00FD2B61" w:rsidP="00FD2B61">
                      <w:pPr>
                        <w:rPr>
                          <w:rFonts w:ascii="Century Gothic" w:hAnsi="Century Gothic"/>
                          <w:u w:val="single"/>
                          <w:lang w:val="es-DO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B4C7A">
        <w:rPr>
          <w:noProof/>
          <w:lang w:val="es-DO" w:eastAsia="es-DO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97CE88E" wp14:editId="49C175AB">
                <wp:simplePos x="0" y="0"/>
                <wp:positionH relativeFrom="margin">
                  <wp:posOffset>2783318</wp:posOffset>
                </wp:positionH>
                <wp:positionV relativeFrom="paragraph">
                  <wp:posOffset>48061</wp:posOffset>
                </wp:positionV>
                <wp:extent cx="2011680" cy="34290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C2E3A" w14:textId="4010F18B" w:rsidR="001D6755" w:rsidRPr="007646DC" w:rsidRDefault="001359C3" w:rsidP="001D675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color w:val="FFFFFF" w:themeColor="background1"/>
                                <w:sz w:val="26"/>
                                <w:szCs w:val="26"/>
                                <w:lang w:val="es-DO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s-DO"/>
                              </w:rPr>
                              <w:t>Actividades</w:t>
                            </w:r>
                            <w:r w:rsidR="002C26DB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s-DO"/>
                              </w:rPr>
                              <w:t xml:space="preserve"> </w:t>
                            </w:r>
                            <w:r w:rsidR="002C26DB" w:rsidRPr="002C26DB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s-DO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E88E" id="_x0000_s1030" type="#_x0000_t202" style="position:absolute;margin-left:219.15pt;margin-top:3.8pt;width:158.4pt;height:27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" filled="f" stroked="f">
                <v:textbox>
                  <w:txbxContent>
                    <w:p w14:paraId="491C2E3A" w14:textId="4010F18B" w:rsidR="001D6755" w:rsidRPr="007646DC" w:rsidRDefault="001359C3" w:rsidP="001D675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i/>
                          <w:color w:val="FFFFFF" w:themeColor="background1"/>
                          <w:sz w:val="26"/>
                          <w:szCs w:val="26"/>
                          <w:lang w:val="es-DO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s-DO"/>
                        </w:rPr>
                        <w:t>Actividades</w:t>
                      </w:r>
                      <w:r w:rsidR="002C26DB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s-DO"/>
                        </w:rPr>
                        <w:t xml:space="preserve"> </w:t>
                      </w:r>
                      <w:r w:rsidR="002C26DB" w:rsidRPr="002C26DB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s-DO"/>
                        </w:rP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C7A"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6FD6CDE" wp14:editId="68C4C593">
                <wp:simplePos x="0" y="0"/>
                <wp:positionH relativeFrom="margin">
                  <wp:posOffset>1698625</wp:posOffset>
                </wp:positionH>
                <wp:positionV relativeFrom="paragraph">
                  <wp:posOffset>23182</wp:posOffset>
                </wp:positionV>
                <wp:extent cx="4124325" cy="400050"/>
                <wp:effectExtent l="0" t="0" r="28575" b="19050"/>
                <wp:wrapNone/>
                <wp:docPr id="31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325" cy="400050"/>
                          <a:chOff x="0" y="0"/>
                          <a:chExt cx="3783506" cy="412439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319" name="Rectángulo redondeado 319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ángulo 196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dondear rectángulo de esquina del mismo lado 204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B6C322" id="Group 4" o:spid="_x0000_s1026" style="position:absolute;margin-left:133.75pt;margin-top:1.85pt;width:324.75pt;height:31.5pt;z-index:251738112;mso-position-horizontal-relative:margin;mso-width-relative:margin;mso-height-relative:margin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">
                <v:roundrect id="Rectángulo redondeado 319" o:spid="_x0000_s1027" style="position:absolute;left:4054;top:517;width:29889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" filled="f" strokecolor="#4a66ac [3204]" strokeweight="2pt"/>
                <v:rect id="Rectángulo 196" o:spid="_x0000_s1028" style="position:absolute;width:37835;height: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" filled="f" strokecolor="#4a66ac [3204]" strokeweight="2pt"/>
                <v:shape id="Redondear rectángulo de esquina del mismo lado 204" o:spid="_x0000_s1029" style="position:absolute;left:4485;width:29058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" path="m60220,l2845540,v33259,,60220,26961,60220,60220l2905760,361315r,l,361315r,l,60220c,26961,26961,,60220,xe" filled="f" strokecolor="#4a66ac [3204]" strokeweight="2pt">
                  <v:path arrowok="t" o:connecttype="custom" o:connectlocs="60220,0;2845540,0;2905760,60220;2905760,361315;2905760,361315;0,361315;0,361315;0,60220;60220,0" o:connectangles="0,0,0,0,0,0,0,0,0"/>
                </v:shape>
                <w10:wrap anchorx="margin"/>
              </v:group>
            </w:pict>
          </mc:Fallback>
        </mc:AlternateContent>
      </w:r>
      <w:r w:rsidR="002B4C7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31761A" wp14:editId="5F01538C">
                <wp:simplePos x="0" y="0"/>
                <wp:positionH relativeFrom="margin">
                  <wp:posOffset>0</wp:posOffset>
                </wp:positionH>
                <wp:positionV relativeFrom="paragraph">
                  <wp:posOffset>16832</wp:posOffset>
                </wp:positionV>
                <wp:extent cx="610933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D14E4" id="Conector recto 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35pt" to="481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" strokecolor="#4a66ac [3204]" strokeweight="1.5pt">
                <w10:wrap anchorx="margin"/>
              </v:line>
            </w:pict>
          </mc:Fallback>
        </mc:AlternateContent>
      </w:r>
    </w:p>
    <w:p w14:paraId="758FC627" w14:textId="63B7DADC" w:rsidR="00E92F38" w:rsidRDefault="002B4C7A" w:rsidP="00FD2B61">
      <w:r>
        <w:rPr>
          <w:noProof/>
          <w:lang w:val="es-DO" w:eastAsia="es-DO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CA5FB63" wp14:editId="7A6B0499">
                <wp:simplePos x="0" y="0"/>
                <wp:positionH relativeFrom="margin">
                  <wp:posOffset>1637665</wp:posOffset>
                </wp:positionH>
                <wp:positionV relativeFrom="paragraph">
                  <wp:posOffset>229235</wp:posOffset>
                </wp:positionV>
                <wp:extent cx="4210050" cy="1569085"/>
                <wp:effectExtent l="0" t="0" r="0" b="0"/>
                <wp:wrapSquare wrapText="bothSides"/>
                <wp:docPr id="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56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CF46C" w14:textId="740EB184" w:rsidR="004A22EC" w:rsidRPr="00754586" w:rsidRDefault="004A22EC" w:rsidP="00221E62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val="en-US" w:eastAsia="es-DO"/>
                              </w:rPr>
                            </w:pPr>
                            <w:r w:rsidRPr="007545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val="en-US" w:eastAsia="es-DO"/>
                              </w:rPr>
                              <w:t>Supervisor.</w:t>
                            </w:r>
                          </w:p>
                          <w:p w14:paraId="64295B1F" w14:textId="17FA4D28" w:rsidR="004A22EC" w:rsidRPr="00754586" w:rsidRDefault="004A22EC" w:rsidP="00221E62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val="en-US" w:eastAsia="es-DO"/>
                              </w:rPr>
                            </w:pPr>
                            <w:r w:rsidRPr="007545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val="en-US" w:eastAsia="es-DO"/>
                              </w:rPr>
                              <w:t>Supervisor Realidad Virtual.</w:t>
                            </w:r>
                          </w:p>
                          <w:p w14:paraId="786EC53B" w14:textId="0BC70370" w:rsidR="004A22EC" w:rsidRPr="00754586" w:rsidRDefault="004A22EC" w:rsidP="00221E62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val="en-US" w:eastAsia="es-DO"/>
                              </w:rPr>
                            </w:pPr>
                            <w:r w:rsidRPr="007545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val="en-US" w:eastAsia="es-DO"/>
                              </w:rPr>
                              <w:t>Supervisor Chat-Bot.</w:t>
                            </w:r>
                          </w:p>
                          <w:p w14:paraId="6156955F" w14:textId="259843A2" w:rsidR="00221E62" w:rsidRPr="00754586" w:rsidRDefault="004A22EC" w:rsidP="00221E62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val="es-DO" w:eastAsia="es-DO"/>
                              </w:rPr>
                            </w:pPr>
                            <w:r w:rsidRPr="007545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val="es-DO" w:eastAsia="es-DO"/>
                              </w:rPr>
                              <w:t>Robótica: Diseñador.</w:t>
                            </w:r>
                          </w:p>
                          <w:p w14:paraId="6145F659" w14:textId="43E657E7" w:rsidR="004A22EC" w:rsidRPr="00754586" w:rsidRDefault="004A22EC" w:rsidP="00221E62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val="es-DO" w:eastAsia="es-DO"/>
                              </w:rPr>
                            </w:pPr>
                            <w:r w:rsidRPr="007545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val="es-DO" w:eastAsia="es-DO"/>
                              </w:rPr>
                              <w:t>Sistema Operativo: Ensamblador.</w:t>
                            </w:r>
                          </w:p>
                          <w:p w14:paraId="76C7021F" w14:textId="1FB4593D" w:rsidR="004A22EC" w:rsidRPr="0040018F" w:rsidRDefault="004A22EC" w:rsidP="00221E62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val="en-US" w:eastAsia="es-DO"/>
                              </w:rPr>
                            </w:pPr>
                            <w:r w:rsidRPr="007545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val="en-US" w:eastAsia="es-DO"/>
                              </w:rPr>
                              <w:t>Chat-Bot: Programador.</w:t>
                            </w:r>
                          </w:p>
                          <w:p w14:paraId="0147BF9F" w14:textId="0A69568A" w:rsidR="004A22EC" w:rsidRDefault="004A22EC" w:rsidP="00221E62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lang w:val="en-US" w:eastAsia="es-DO"/>
                              </w:rPr>
                            </w:pPr>
                          </w:p>
                          <w:p w14:paraId="4F5032DA" w14:textId="77777777" w:rsidR="003A0F16" w:rsidRPr="00221E62" w:rsidRDefault="003A0F16" w:rsidP="00A36DB4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FB63" id="_x0000_s1031" type="#_x0000_t202" style="position:absolute;margin-left:128.95pt;margin-top:18.05pt;width:331.5pt;height:123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" filled="f" stroked="f">
                <v:textbox>
                  <w:txbxContent>
                    <w:p w14:paraId="21DCF46C" w14:textId="740EB184" w:rsidR="004A22EC" w:rsidRPr="00754586" w:rsidRDefault="004A22EC" w:rsidP="00221E62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333333"/>
                          <w:sz w:val="24"/>
                          <w:szCs w:val="24"/>
                          <w:lang w:val="en-US" w:eastAsia="es-DO"/>
                        </w:rPr>
                      </w:pPr>
                      <w:r w:rsidRPr="00754586">
                        <w:rPr>
                          <w:rFonts w:ascii="Consolas" w:eastAsia="Times New Roman" w:hAnsi="Consolas" w:cs="Times New Roman"/>
                          <w:b/>
                          <w:bCs/>
                          <w:color w:val="333333"/>
                          <w:sz w:val="24"/>
                          <w:szCs w:val="24"/>
                          <w:lang w:val="en-US" w:eastAsia="es-DO"/>
                        </w:rPr>
                        <w:t>Supervisor.</w:t>
                      </w:r>
                    </w:p>
                    <w:p w14:paraId="64295B1F" w14:textId="17FA4D28" w:rsidR="004A22EC" w:rsidRPr="00754586" w:rsidRDefault="004A22EC" w:rsidP="00221E62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333333"/>
                          <w:sz w:val="24"/>
                          <w:szCs w:val="24"/>
                          <w:lang w:val="en-US" w:eastAsia="es-DO"/>
                        </w:rPr>
                      </w:pPr>
                      <w:r w:rsidRPr="00754586">
                        <w:rPr>
                          <w:rFonts w:ascii="Consolas" w:eastAsia="Times New Roman" w:hAnsi="Consolas" w:cs="Times New Roman"/>
                          <w:b/>
                          <w:bCs/>
                          <w:color w:val="333333"/>
                          <w:sz w:val="24"/>
                          <w:szCs w:val="24"/>
                          <w:lang w:val="en-US" w:eastAsia="es-DO"/>
                        </w:rPr>
                        <w:t>Supervisor Realidad Virtual.</w:t>
                      </w:r>
                    </w:p>
                    <w:p w14:paraId="786EC53B" w14:textId="0BC70370" w:rsidR="004A22EC" w:rsidRPr="00754586" w:rsidRDefault="004A22EC" w:rsidP="00221E62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333333"/>
                          <w:sz w:val="24"/>
                          <w:szCs w:val="24"/>
                          <w:lang w:val="en-US" w:eastAsia="es-DO"/>
                        </w:rPr>
                      </w:pPr>
                      <w:r w:rsidRPr="00754586">
                        <w:rPr>
                          <w:rFonts w:ascii="Consolas" w:eastAsia="Times New Roman" w:hAnsi="Consolas" w:cs="Times New Roman"/>
                          <w:b/>
                          <w:bCs/>
                          <w:color w:val="333333"/>
                          <w:sz w:val="24"/>
                          <w:szCs w:val="24"/>
                          <w:lang w:val="en-US" w:eastAsia="es-DO"/>
                        </w:rPr>
                        <w:t>Supervisor Chat-Bot.</w:t>
                      </w:r>
                    </w:p>
                    <w:p w14:paraId="6156955F" w14:textId="259843A2" w:rsidR="00221E62" w:rsidRPr="00754586" w:rsidRDefault="004A22EC" w:rsidP="00221E62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333333"/>
                          <w:sz w:val="24"/>
                          <w:szCs w:val="24"/>
                          <w:lang w:val="es-DO" w:eastAsia="es-DO"/>
                        </w:rPr>
                      </w:pPr>
                      <w:r w:rsidRPr="00754586">
                        <w:rPr>
                          <w:rFonts w:ascii="Consolas" w:eastAsia="Times New Roman" w:hAnsi="Consolas" w:cs="Times New Roman"/>
                          <w:b/>
                          <w:bCs/>
                          <w:color w:val="333333"/>
                          <w:sz w:val="24"/>
                          <w:szCs w:val="24"/>
                          <w:lang w:val="es-DO" w:eastAsia="es-DO"/>
                        </w:rPr>
                        <w:t>Robótica: Diseñador.</w:t>
                      </w:r>
                    </w:p>
                    <w:p w14:paraId="6145F659" w14:textId="43E657E7" w:rsidR="004A22EC" w:rsidRPr="00754586" w:rsidRDefault="004A22EC" w:rsidP="00221E62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333333"/>
                          <w:sz w:val="24"/>
                          <w:szCs w:val="24"/>
                          <w:lang w:val="es-DO" w:eastAsia="es-DO"/>
                        </w:rPr>
                      </w:pPr>
                      <w:r w:rsidRPr="00754586">
                        <w:rPr>
                          <w:rFonts w:ascii="Consolas" w:eastAsia="Times New Roman" w:hAnsi="Consolas" w:cs="Times New Roman"/>
                          <w:b/>
                          <w:bCs/>
                          <w:color w:val="333333"/>
                          <w:sz w:val="24"/>
                          <w:szCs w:val="24"/>
                          <w:lang w:val="es-DO" w:eastAsia="es-DO"/>
                        </w:rPr>
                        <w:t>Sistema Operativo: Ensamblador.</w:t>
                      </w:r>
                    </w:p>
                    <w:p w14:paraId="76C7021F" w14:textId="1FB4593D" w:rsidR="004A22EC" w:rsidRPr="0040018F" w:rsidRDefault="004A22EC" w:rsidP="00221E62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333333"/>
                          <w:sz w:val="24"/>
                          <w:szCs w:val="24"/>
                          <w:lang w:val="en-US" w:eastAsia="es-DO"/>
                        </w:rPr>
                      </w:pPr>
                      <w:r w:rsidRPr="00754586">
                        <w:rPr>
                          <w:rFonts w:ascii="Consolas" w:eastAsia="Times New Roman" w:hAnsi="Consolas" w:cs="Times New Roman"/>
                          <w:b/>
                          <w:bCs/>
                          <w:color w:val="333333"/>
                          <w:sz w:val="24"/>
                          <w:szCs w:val="24"/>
                          <w:lang w:val="en-US" w:eastAsia="es-DO"/>
                        </w:rPr>
                        <w:t>Chat-Bot: Programador.</w:t>
                      </w:r>
                    </w:p>
                    <w:p w14:paraId="0147BF9F" w14:textId="0A69568A" w:rsidR="004A22EC" w:rsidRDefault="004A22EC" w:rsidP="00221E62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333333"/>
                          <w:sz w:val="21"/>
                          <w:szCs w:val="21"/>
                          <w:lang w:val="en-US" w:eastAsia="es-DO"/>
                        </w:rPr>
                      </w:pPr>
                    </w:p>
                    <w:p w14:paraId="4F5032DA" w14:textId="77777777" w:rsidR="003A0F16" w:rsidRPr="00221E62" w:rsidRDefault="003A0F16" w:rsidP="00A36DB4">
                      <w:pPr>
                        <w:spacing w:after="0"/>
                        <w:jc w:val="both"/>
                        <w:rPr>
                          <w:rFonts w:ascii="Century Gothic" w:hAnsi="Century Gothic"/>
                          <w:b/>
                          <w:bCs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629EEA" w14:textId="7215122D" w:rsidR="00E57697" w:rsidRDefault="006D57FD" w:rsidP="00E92F38">
      <w:pPr>
        <w:rPr>
          <w:b/>
          <w:bCs/>
          <w:sz w:val="32"/>
          <w:szCs w:val="32"/>
          <w:lang w:val="es-DO"/>
        </w:rPr>
      </w:pPr>
      <w:r>
        <w:rPr>
          <w:noProof/>
          <w:lang w:val="es-DO" w:eastAsia="es-DO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BEF6EA7" wp14:editId="6DD2E0EA">
                <wp:simplePos x="0" y="0"/>
                <wp:positionH relativeFrom="margin">
                  <wp:posOffset>1051560</wp:posOffset>
                </wp:positionH>
                <wp:positionV relativeFrom="paragraph">
                  <wp:posOffset>1704018</wp:posOffset>
                </wp:positionV>
                <wp:extent cx="3627755" cy="342900"/>
                <wp:effectExtent l="0" t="0" r="0" b="0"/>
                <wp:wrapSquare wrapText="bothSides"/>
                <wp:docPr id="3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04F48" w14:textId="77777777" w:rsidR="00333C3D" w:rsidRPr="00AE7092" w:rsidRDefault="00287CDC" w:rsidP="00333C3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color w:val="FFFFFF" w:themeColor="background1"/>
                                <w:sz w:val="28"/>
                                <w:szCs w:val="28"/>
                                <w:lang w:val="es-DO"/>
                              </w:rPr>
                            </w:pPr>
                            <w:r w:rsidRPr="00AE7092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Extracto P</w:t>
                            </w:r>
                            <w:r w:rsidR="001D6755" w:rsidRPr="00AE7092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F6EA7" id="_x0000_s1032" type="#_x0000_t202" style="position:absolute;margin-left:82.8pt;margin-top:134.15pt;width:285.65pt;height:27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" filled="f" stroked="f">
                <v:textbox>
                  <w:txbxContent>
                    <w:p w14:paraId="7D304F48" w14:textId="77777777" w:rsidR="00333C3D" w:rsidRPr="00AE7092" w:rsidRDefault="00287CDC" w:rsidP="00333C3D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i/>
                          <w:color w:val="FFFFFF" w:themeColor="background1"/>
                          <w:sz w:val="28"/>
                          <w:szCs w:val="28"/>
                          <w:lang w:val="es-DO"/>
                        </w:rPr>
                      </w:pPr>
                      <w:r w:rsidRPr="00AE7092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Extracto P</w:t>
                      </w:r>
                      <w:r w:rsidR="001D6755" w:rsidRPr="00AE7092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EF3CCC5" wp14:editId="6F109156">
                <wp:simplePos x="0" y="0"/>
                <wp:positionH relativeFrom="page">
                  <wp:align>right</wp:align>
                </wp:positionH>
                <wp:positionV relativeFrom="paragraph">
                  <wp:posOffset>1677528</wp:posOffset>
                </wp:positionV>
                <wp:extent cx="7563485" cy="38989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85" cy="389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A6D928" id="Rectángulo 11" o:spid="_x0000_s1026" style="position:absolute;margin-left:544.35pt;margin-top:132.1pt;width:595.55pt;height:30.7pt;z-index:25165414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" fillcolor="#243255 [1604]" stroked="f" strokeweight="2pt">
                <w10:wrap anchorx="page"/>
              </v:rect>
            </w:pict>
          </mc:Fallback>
        </mc:AlternateContent>
      </w:r>
    </w:p>
    <w:p w14:paraId="6AE5D2BE" w14:textId="54525C82" w:rsidR="00E92F38" w:rsidRPr="0040018F" w:rsidRDefault="006D57FD" w:rsidP="00E92F38">
      <w:pPr>
        <w:rPr>
          <w:lang w:val="es-DO"/>
        </w:rPr>
      </w:pPr>
      <w:r w:rsidRPr="006F118F">
        <w:rPr>
          <w:noProof/>
          <w:lang w:val="es-DO" w:eastAsia="es-DO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0F09243" wp14:editId="76B3C1E3">
                <wp:simplePos x="0" y="0"/>
                <wp:positionH relativeFrom="margin">
                  <wp:align>center</wp:align>
                </wp:positionH>
                <wp:positionV relativeFrom="paragraph">
                  <wp:posOffset>224970</wp:posOffset>
                </wp:positionV>
                <wp:extent cx="7391400" cy="66865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66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0143E" w14:textId="524F7A91" w:rsidR="002B4C7A" w:rsidRPr="00AE7092" w:rsidRDefault="00AC27E0" w:rsidP="00FD2B61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AE709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Honest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o</w:t>
                            </w:r>
                            <w:r w:rsidRPr="00AE709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, identificad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o</w:t>
                            </w:r>
                            <w:r w:rsidRPr="00AE709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con el trabajo en equipo, orientado a resultados, con capacidad de aprendizaje, deseos de superación y dispuest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o</w:t>
                            </w:r>
                            <w:r w:rsidRPr="00AE709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a asumir retos</w:t>
                            </w:r>
                            <w:r w:rsidR="001359C3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dentro y fuera del campo de desarrollo</w:t>
                            </w:r>
                            <w:r w:rsidRPr="00AE709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.</w:t>
                            </w:r>
                            <w:r w:rsidR="008A279D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  <w:r w:rsidR="008A279D" w:rsidRPr="00AE709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ad de aprendizaje, </w:t>
                            </w:r>
                          </w:p>
                          <w:p w14:paraId="29EF5517" w14:textId="0F0B0BA8" w:rsidR="002B4C7A" w:rsidRPr="00AE7092" w:rsidRDefault="00FD2B61" w:rsidP="006134D8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hgfdsdfghjkl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9243" id="_x0000_s1033" type="#_x0000_t202" style="position:absolute;margin-left:0;margin-top:17.7pt;width:582pt;height:52.65pt;z-index: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" filled="f" stroked="f">
                <v:textbox>
                  <w:txbxContent>
                    <w:p w14:paraId="5DA0143E" w14:textId="524F7A91" w:rsidR="002B4C7A" w:rsidRPr="00AE7092" w:rsidRDefault="00AC27E0" w:rsidP="00FD2B61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AE7092">
                        <w:rPr>
                          <w:rFonts w:ascii="Century Gothic" w:hAnsi="Century Gothic"/>
                          <w:color w:val="000000" w:themeColor="text1"/>
                        </w:rPr>
                        <w:t>Honest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o</w:t>
                      </w:r>
                      <w:r w:rsidRPr="00AE7092">
                        <w:rPr>
                          <w:rFonts w:ascii="Century Gothic" w:hAnsi="Century Gothic"/>
                          <w:color w:val="000000" w:themeColor="text1"/>
                        </w:rPr>
                        <w:t>, identificad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o</w:t>
                      </w:r>
                      <w:r w:rsidRPr="00AE709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con el trabajo en equipo, orientado a resultados, con capacidad de aprendizaje, deseos de superación y dispuest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o</w:t>
                      </w:r>
                      <w:r w:rsidRPr="00AE709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a asumir retos</w:t>
                      </w:r>
                      <w:r w:rsidR="001359C3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dentro y fuera del campo de desarrollo</w:t>
                      </w:r>
                      <w:r w:rsidRPr="00AE7092">
                        <w:rPr>
                          <w:rFonts w:ascii="Century Gothic" w:hAnsi="Century Gothic"/>
                          <w:color w:val="000000" w:themeColor="text1"/>
                        </w:rPr>
                        <w:t>.</w:t>
                      </w:r>
                      <w:r w:rsidR="008A279D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  <w:r w:rsidR="008A279D" w:rsidRPr="00AE709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ad de aprendizaje, </w:t>
                      </w:r>
                    </w:p>
                    <w:p w14:paraId="29EF5517" w14:textId="0F0B0BA8" w:rsidR="002B4C7A" w:rsidRPr="00AE7092" w:rsidRDefault="00FD2B61" w:rsidP="006134D8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hgfdsdfghjkl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E646E8" w14:textId="705446E6" w:rsidR="00E92F38" w:rsidRPr="0040018F" w:rsidRDefault="006D57FD" w:rsidP="00E92F38">
      <w:pPr>
        <w:rPr>
          <w:lang w:val="es-DO"/>
        </w:rPr>
      </w:pP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2626FBE1" wp14:editId="0D044260">
                <wp:simplePos x="0" y="0"/>
                <wp:positionH relativeFrom="margin">
                  <wp:posOffset>-158115</wp:posOffset>
                </wp:positionH>
                <wp:positionV relativeFrom="paragraph">
                  <wp:posOffset>974403</wp:posOffset>
                </wp:positionV>
                <wp:extent cx="6103620" cy="476250"/>
                <wp:effectExtent l="0" t="0" r="0" b="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47625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C8D9D" id="Rectángulo redondeado 22" o:spid="_x0000_s1026" style="position:absolute;margin-left:-12.45pt;margin-top:76.7pt;width:480.6pt;height:37.5pt;z-index:-25153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" fillcolor="#dadada" stroked="f" strokeweight="2pt">
                <w10:wrap anchorx="margin"/>
              </v:roundrect>
            </w:pict>
          </mc:Fallback>
        </mc:AlternateContent>
      </w:r>
      <w:r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787264" behindDoc="1" locked="0" layoutInCell="1" allowOverlap="1" wp14:anchorId="582B76C4" wp14:editId="2B34ADCB">
                <wp:simplePos x="0" y="0"/>
                <wp:positionH relativeFrom="page">
                  <wp:align>right</wp:align>
                </wp:positionH>
                <wp:positionV relativeFrom="paragraph">
                  <wp:posOffset>964971</wp:posOffset>
                </wp:positionV>
                <wp:extent cx="7549515" cy="412115"/>
                <wp:effectExtent l="0" t="0" r="0" b="69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9515" cy="412115"/>
                          <a:chOff x="0" y="0"/>
                          <a:chExt cx="3783506" cy="412439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259" name="Rectángulo redondeado 259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ángulo 257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dondear rectángulo de esquina del mismo lado 261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32283" id="Group 4" o:spid="_x0000_s1026" style="position:absolute;margin-left:543.25pt;margin-top:76pt;width:594.45pt;height:32.45pt;z-index:-251529216;mso-position-horizontal:right;mso-position-horizontal-relative:page;mso-width-relative:margin;mso-height-relative:margin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">
                <v:roundrect id="Rectángulo redondeado 259" o:spid="_x0000_s1027" style="position:absolute;left:4054;top:517;width:29889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" fillcolor="#243255 [1604]" stroked="f" strokeweight="2pt"/>
                <v:rect id="Rectángulo 257" o:spid="_x0000_s1028" style="position:absolute;width:37835;height: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" filled="f" stroked="f" strokeweight="2pt"/>
                <v:shape id="Redondear rectángulo de esquina del mismo lado 261" o:spid="_x0000_s1029" style="position:absolute;left:4485;width:29058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" path="m60220,l2845540,v33259,,60220,26961,60220,60220l2905760,361315r,l,361315r,l,60220c,26961,26961,,60220,xe" filled="f" stroked="f" strokeweight="2pt">
                  <v:path arrowok="t" o:connecttype="custom" o:connectlocs="60220,0;2845540,0;2905760,60220;2905760,361315;2905760,361315;0,361315;0,361315;0,60220;60220,0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D06FC" wp14:editId="550FD8E0">
                <wp:simplePos x="0" y="0"/>
                <wp:positionH relativeFrom="page">
                  <wp:align>left</wp:align>
                </wp:positionH>
                <wp:positionV relativeFrom="paragraph">
                  <wp:posOffset>867182</wp:posOffset>
                </wp:positionV>
                <wp:extent cx="7550785" cy="81915"/>
                <wp:effectExtent l="0" t="0" r="12065" b="1333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30E7F" id="Rectángulo 16" o:spid="_x0000_s1026" style="position:absolute;margin-left:0;margin-top:68.3pt;width:594.55pt;height:6.4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" fillcolor="#374c80 [2404]" strokecolor="#4a66ac [3204]" strokeweight="2pt">
                <w10:wrap anchorx="page"/>
              </v:rect>
            </w:pict>
          </mc:Fallback>
        </mc:AlternateContent>
      </w:r>
    </w:p>
    <w:p w14:paraId="79219ACC" w14:textId="70FFF551" w:rsidR="006D57FD" w:rsidRDefault="006D57FD" w:rsidP="00B24988">
      <w:pPr>
        <w:rPr>
          <w:lang w:val="en-US"/>
        </w:rPr>
      </w:pPr>
      <w:r>
        <w:rPr>
          <w:noProof/>
          <w:lang w:val="es-DO" w:eastAsia="es-DO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F34744E" wp14:editId="157EF209">
                <wp:simplePos x="0" y="0"/>
                <wp:positionH relativeFrom="margin">
                  <wp:align>center</wp:align>
                </wp:positionH>
                <wp:positionV relativeFrom="paragraph">
                  <wp:posOffset>49549</wp:posOffset>
                </wp:positionV>
                <wp:extent cx="2553970" cy="140462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1614B" w14:textId="77777777" w:rsidR="00FD2B61" w:rsidRPr="00A14BFF" w:rsidRDefault="00FD2B61" w:rsidP="00FD2B6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DO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DO"/>
                              </w:rPr>
                              <w:t>Graficas de contribuciones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4744E" id="_x0000_s1034" type="#_x0000_t202" style="position:absolute;margin-left:0;margin-top:3.9pt;width:201.1pt;height:110.6pt;z-index:251789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" filled="f" stroked="f">
                <v:textbox style="mso-fit-shape-to-text:t">
                  <w:txbxContent>
                    <w:p w14:paraId="2071614B" w14:textId="77777777" w:rsidR="00FD2B61" w:rsidRPr="00A14BFF" w:rsidRDefault="00FD2B61" w:rsidP="00FD2B61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DO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DO"/>
                        </w:rPr>
                        <w:t>Graficas de contribuciones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593B0D" w14:textId="40256AB0" w:rsidR="006D57FD" w:rsidRDefault="006D57FD" w:rsidP="00B24988">
      <w:pPr>
        <w:rPr>
          <w:lang w:val="en-US"/>
        </w:rPr>
      </w:pPr>
    </w:p>
    <w:p w14:paraId="1DD38739" w14:textId="2E668CB3" w:rsidR="006D57FD" w:rsidRDefault="006D57FD" w:rsidP="00B24988">
      <w:pPr>
        <w:rPr>
          <w:lang w:val="en-US"/>
        </w:rPr>
      </w:pP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76873B" wp14:editId="4ADF19DA">
                <wp:simplePos x="0" y="0"/>
                <wp:positionH relativeFrom="page">
                  <wp:posOffset>-2540</wp:posOffset>
                </wp:positionH>
                <wp:positionV relativeFrom="paragraph">
                  <wp:posOffset>3289622</wp:posOffset>
                </wp:positionV>
                <wp:extent cx="7534275" cy="438150"/>
                <wp:effectExtent l="0" t="0" r="28575" b="19050"/>
                <wp:wrapNone/>
                <wp:docPr id="274" name="Rectángul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CC8EF" id="Rectángulo 274" o:spid="_x0000_s1026" style="position:absolute;margin-left:-.2pt;margin-top:259.05pt;width:593.25pt;height:34.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" fillcolor="#243255 [1604]" strokecolor="#243255 [1604]" strokeweight="2pt">
                <w10:wrap anchorx="page"/>
              </v:rect>
            </w:pict>
          </mc:Fallback>
        </mc:AlternateContent>
      </w:r>
    </w:p>
    <w:p w14:paraId="688898B1" w14:textId="37599EA5" w:rsidR="006D57FD" w:rsidRDefault="006D57FD" w:rsidP="00B24988">
      <w:pPr>
        <w:rPr>
          <w:lang w:val="en-US"/>
        </w:rPr>
      </w:pPr>
    </w:p>
    <w:p w14:paraId="26C94FB7" w14:textId="2EF1BCD8" w:rsidR="006D57FD" w:rsidRDefault="006D57FD" w:rsidP="00B24988">
      <w:pPr>
        <w:rPr>
          <w:lang w:val="en-US"/>
        </w:rPr>
      </w:pPr>
    </w:p>
    <w:p w14:paraId="72F184F7" w14:textId="39E97084" w:rsidR="006D57FD" w:rsidRDefault="006D57FD" w:rsidP="00B24988">
      <w:pPr>
        <w:rPr>
          <w:lang w:val="en-US"/>
        </w:rPr>
      </w:pPr>
    </w:p>
    <w:p w14:paraId="7097F7F3" w14:textId="547C569D" w:rsidR="006D57FD" w:rsidRDefault="006D57FD" w:rsidP="00B24988">
      <w:pPr>
        <w:rPr>
          <w:lang w:val="en-US"/>
        </w:rPr>
      </w:pPr>
    </w:p>
    <w:p w14:paraId="33F64BF2" w14:textId="22EC5C57" w:rsidR="006D57FD" w:rsidRDefault="006D57FD" w:rsidP="00B24988">
      <w:pPr>
        <w:rPr>
          <w:lang w:val="en-US"/>
        </w:rPr>
      </w:pPr>
    </w:p>
    <w:p w14:paraId="5B855B80" w14:textId="3892C56E" w:rsidR="006D57FD" w:rsidRDefault="006D57FD" w:rsidP="00B24988">
      <w:pPr>
        <w:rPr>
          <w:lang w:val="en-US"/>
        </w:rPr>
      </w:pPr>
    </w:p>
    <w:p w14:paraId="6FDDE797" w14:textId="50D1D6D4" w:rsidR="006D57FD" w:rsidRDefault="006D57FD" w:rsidP="00B24988">
      <w:pPr>
        <w:rPr>
          <w:lang w:val="en-US"/>
        </w:rPr>
      </w:pPr>
    </w:p>
    <w:p w14:paraId="3E1FC1A6" w14:textId="6439A1E7" w:rsidR="006D57FD" w:rsidRDefault="006D57FD" w:rsidP="00B24988">
      <w:pPr>
        <w:rPr>
          <w:lang w:val="en-US"/>
        </w:rPr>
      </w:pPr>
    </w:p>
    <w:p w14:paraId="28AF102E" w14:textId="5BF7C1CA" w:rsidR="002E5500" w:rsidRPr="00B24988" w:rsidRDefault="002E5500" w:rsidP="00B24988">
      <w:pPr>
        <w:rPr>
          <w:lang w:val="en-US"/>
        </w:rPr>
      </w:pPr>
    </w:p>
    <w:sectPr w:rsidR="002E5500" w:rsidRPr="00B24988" w:rsidSect="00626CB2">
      <w:pgSz w:w="11906" w:h="16838" w:code="9"/>
      <w:pgMar w:top="1440" w:right="1440" w:bottom="1440" w:left="1440" w:header="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475F1" w14:textId="77777777" w:rsidR="005D05AA" w:rsidRDefault="005D05AA" w:rsidP="00383DEB">
      <w:pPr>
        <w:spacing w:after="0" w:line="240" w:lineRule="auto"/>
      </w:pPr>
      <w:r>
        <w:separator/>
      </w:r>
    </w:p>
  </w:endnote>
  <w:endnote w:type="continuationSeparator" w:id="0">
    <w:p w14:paraId="783CF932" w14:textId="77777777" w:rsidR="005D05AA" w:rsidRDefault="005D05AA" w:rsidP="0038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206F7" w14:textId="77777777" w:rsidR="005D05AA" w:rsidRDefault="005D05AA" w:rsidP="00383DEB">
      <w:pPr>
        <w:spacing w:after="0" w:line="240" w:lineRule="auto"/>
      </w:pPr>
      <w:r>
        <w:separator/>
      </w:r>
    </w:p>
  </w:footnote>
  <w:footnote w:type="continuationSeparator" w:id="0">
    <w:p w14:paraId="0FB1305A" w14:textId="77777777" w:rsidR="005D05AA" w:rsidRDefault="005D05AA" w:rsidP="00383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ED3"/>
    <w:multiLevelType w:val="hybridMultilevel"/>
    <w:tmpl w:val="1A06B982"/>
    <w:lvl w:ilvl="0" w:tplc="1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D7E9F"/>
    <w:multiLevelType w:val="hybridMultilevel"/>
    <w:tmpl w:val="C4D49D7E"/>
    <w:lvl w:ilvl="0" w:tplc="1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0F6E28"/>
    <w:multiLevelType w:val="hybridMultilevel"/>
    <w:tmpl w:val="5B6E2118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C2253"/>
    <w:multiLevelType w:val="hybridMultilevel"/>
    <w:tmpl w:val="FD3CAC0E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467B1"/>
    <w:multiLevelType w:val="hybridMultilevel"/>
    <w:tmpl w:val="6B8C7BB2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00EF4"/>
    <w:multiLevelType w:val="hybridMultilevel"/>
    <w:tmpl w:val="93802BF4"/>
    <w:lvl w:ilvl="0" w:tplc="1C0A0009">
      <w:start w:val="1"/>
      <w:numFmt w:val="bullet"/>
      <w:lvlText w:val=""/>
      <w:lvlJc w:val="left"/>
      <w:pPr>
        <w:ind w:left="3192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173F7C07"/>
    <w:multiLevelType w:val="hybridMultilevel"/>
    <w:tmpl w:val="C3B0C3F8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6747E"/>
    <w:multiLevelType w:val="hybridMultilevel"/>
    <w:tmpl w:val="91084DF4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41614"/>
    <w:multiLevelType w:val="hybridMultilevel"/>
    <w:tmpl w:val="B49EA66A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97AFC"/>
    <w:multiLevelType w:val="hybridMultilevel"/>
    <w:tmpl w:val="17709894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96D77"/>
    <w:multiLevelType w:val="hybridMultilevel"/>
    <w:tmpl w:val="6302DA16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B0947"/>
    <w:multiLevelType w:val="hybridMultilevel"/>
    <w:tmpl w:val="B55AE3CE"/>
    <w:lvl w:ilvl="0" w:tplc="1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7E3AB5"/>
    <w:multiLevelType w:val="hybridMultilevel"/>
    <w:tmpl w:val="F238D37E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650FE"/>
    <w:multiLevelType w:val="hybridMultilevel"/>
    <w:tmpl w:val="D64812B4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737D2"/>
    <w:multiLevelType w:val="hybridMultilevel"/>
    <w:tmpl w:val="7D7A20F8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25E19"/>
    <w:multiLevelType w:val="hybridMultilevel"/>
    <w:tmpl w:val="3D0E9B82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23CA9"/>
    <w:multiLevelType w:val="hybridMultilevel"/>
    <w:tmpl w:val="E1CAB108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20FCE"/>
    <w:multiLevelType w:val="hybridMultilevel"/>
    <w:tmpl w:val="41106DC6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11F85"/>
    <w:multiLevelType w:val="hybridMultilevel"/>
    <w:tmpl w:val="DC8C9196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401A5"/>
    <w:multiLevelType w:val="hybridMultilevel"/>
    <w:tmpl w:val="8DD6E460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27C39"/>
    <w:multiLevelType w:val="hybridMultilevel"/>
    <w:tmpl w:val="F1A03A5C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153526">
    <w:abstractNumId w:val="10"/>
  </w:num>
  <w:num w:numId="2" w16cid:durableId="1358315046">
    <w:abstractNumId w:val="5"/>
  </w:num>
  <w:num w:numId="3" w16cid:durableId="1736733450">
    <w:abstractNumId w:val="7"/>
  </w:num>
  <w:num w:numId="4" w16cid:durableId="2033725114">
    <w:abstractNumId w:val="14"/>
  </w:num>
  <w:num w:numId="5" w16cid:durableId="1931039238">
    <w:abstractNumId w:val="18"/>
  </w:num>
  <w:num w:numId="6" w16cid:durableId="2012248316">
    <w:abstractNumId w:val="12"/>
  </w:num>
  <w:num w:numId="7" w16cid:durableId="1479687523">
    <w:abstractNumId w:val="9"/>
  </w:num>
  <w:num w:numId="8" w16cid:durableId="1686591662">
    <w:abstractNumId w:val="16"/>
  </w:num>
  <w:num w:numId="9" w16cid:durableId="2060739092">
    <w:abstractNumId w:val="17"/>
  </w:num>
  <w:num w:numId="10" w16cid:durableId="543370482">
    <w:abstractNumId w:val="4"/>
  </w:num>
  <w:num w:numId="11" w16cid:durableId="1016231940">
    <w:abstractNumId w:val="1"/>
  </w:num>
  <w:num w:numId="12" w16cid:durableId="224727767">
    <w:abstractNumId w:val="3"/>
  </w:num>
  <w:num w:numId="13" w16cid:durableId="118841473">
    <w:abstractNumId w:val="2"/>
  </w:num>
  <w:num w:numId="14" w16cid:durableId="631978933">
    <w:abstractNumId w:val="13"/>
  </w:num>
  <w:num w:numId="15" w16cid:durableId="1090660935">
    <w:abstractNumId w:val="6"/>
  </w:num>
  <w:num w:numId="16" w16cid:durableId="539706311">
    <w:abstractNumId w:val="8"/>
  </w:num>
  <w:num w:numId="17" w16cid:durableId="1769694343">
    <w:abstractNumId w:val="15"/>
  </w:num>
  <w:num w:numId="18" w16cid:durableId="1032733114">
    <w:abstractNumId w:val="19"/>
  </w:num>
  <w:num w:numId="19" w16cid:durableId="293485913">
    <w:abstractNumId w:val="11"/>
  </w:num>
  <w:num w:numId="20" w16cid:durableId="1039279092">
    <w:abstractNumId w:val="20"/>
  </w:num>
  <w:num w:numId="21" w16cid:durableId="72630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displayBackgroundShap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s-DO" w:vendorID="64" w:dllVersion="6" w:nlCheck="1" w:checkStyle="1"/>
  <w:activeWritingStyle w:appName="MSWord" w:lang="es-DO" w:vendorID="64" w:dllVersion="0" w:nlCheck="1" w:checkStyle="0"/>
  <w:activeWritingStyle w:appName="MSWord" w:lang="es-419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0E"/>
    <w:rsid w:val="000070E4"/>
    <w:rsid w:val="00036EDE"/>
    <w:rsid w:val="000A67E3"/>
    <w:rsid w:val="000E1377"/>
    <w:rsid w:val="000F7161"/>
    <w:rsid w:val="00130717"/>
    <w:rsid w:val="00130B3E"/>
    <w:rsid w:val="001359C3"/>
    <w:rsid w:val="001468FC"/>
    <w:rsid w:val="001A5D1F"/>
    <w:rsid w:val="001B3F87"/>
    <w:rsid w:val="001B71A5"/>
    <w:rsid w:val="001D6755"/>
    <w:rsid w:val="001E642F"/>
    <w:rsid w:val="001F3113"/>
    <w:rsid w:val="00221E62"/>
    <w:rsid w:val="00246819"/>
    <w:rsid w:val="00287CDC"/>
    <w:rsid w:val="002A49A4"/>
    <w:rsid w:val="002B4C7A"/>
    <w:rsid w:val="002C26DB"/>
    <w:rsid w:val="002E5500"/>
    <w:rsid w:val="002F1835"/>
    <w:rsid w:val="0033060E"/>
    <w:rsid w:val="0033354E"/>
    <w:rsid w:val="00333C3D"/>
    <w:rsid w:val="00335673"/>
    <w:rsid w:val="00340404"/>
    <w:rsid w:val="00361992"/>
    <w:rsid w:val="0037770D"/>
    <w:rsid w:val="00383DEB"/>
    <w:rsid w:val="00385645"/>
    <w:rsid w:val="003A0F16"/>
    <w:rsid w:val="003C0589"/>
    <w:rsid w:val="003E58E3"/>
    <w:rsid w:val="003F1BD1"/>
    <w:rsid w:val="0040018F"/>
    <w:rsid w:val="0042174C"/>
    <w:rsid w:val="00423E4D"/>
    <w:rsid w:val="004538BD"/>
    <w:rsid w:val="004A1BB1"/>
    <w:rsid w:val="004A22EC"/>
    <w:rsid w:val="004A7494"/>
    <w:rsid w:val="004B2FFC"/>
    <w:rsid w:val="004E60C2"/>
    <w:rsid w:val="005410E7"/>
    <w:rsid w:val="00544755"/>
    <w:rsid w:val="00556344"/>
    <w:rsid w:val="00592CAC"/>
    <w:rsid w:val="005943CD"/>
    <w:rsid w:val="005C6864"/>
    <w:rsid w:val="005D05AA"/>
    <w:rsid w:val="0060720E"/>
    <w:rsid w:val="006134D8"/>
    <w:rsid w:val="00626CB2"/>
    <w:rsid w:val="00653052"/>
    <w:rsid w:val="00662DDB"/>
    <w:rsid w:val="006D57FD"/>
    <w:rsid w:val="006F65B7"/>
    <w:rsid w:val="007234DC"/>
    <w:rsid w:val="00746C17"/>
    <w:rsid w:val="00754586"/>
    <w:rsid w:val="00760E2B"/>
    <w:rsid w:val="007646DC"/>
    <w:rsid w:val="007854C4"/>
    <w:rsid w:val="00791D11"/>
    <w:rsid w:val="007D0D57"/>
    <w:rsid w:val="007F35A0"/>
    <w:rsid w:val="008021A2"/>
    <w:rsid w:val="00803753"/>
    <w:rsid w:val="00822010"/>
    <w:rsid w:val="00830928"/>
    <w:rsid w:val="00896AA9"/>
    <w:rsid w:val="008A279D"/>
    <w:rsid w:val="008A4E01"/>
    <w:rsid w:val="008A679B"/>
    <w:rsid w:val="008B08C4"/>
    <w:rsid w:val="008C44F9"/>
    <w:rsid w:val="008C6F1B"/>
    <w:rsid w:val="008D5E2C"/>
    <w:rsid w:val="008E2309"/>
    <w:rsid w:val="008E50B4"/>
    <w:rsid w:val="00910D78"/>
    <w:rsid w:val="00953C4A"/>
    <w:rsid w:val="00954EA2"/>
    <w:rsid w:val="009643E6"/>
    <w:rsid w:val="00983BF1"/>
    <w:rsid w:val="009842DF"/>
    <w:rsid w:val="00992C71"/>
    <w:rsid w:val="009B022B"/>
    <w:rsid w:val="009B749D"/>
    <w:rsid w:val="00A14BFF"/>
    <w:rsid w:val="00A2670A"/>
    <w:rsid w:val="00A27777"/>
    <w:rsid w:val="00A346E2"/>
    <w:rsid w:val="00A35484"/>
    <w:rsid w:val="00A36DB4"/>
    <w:rsid w:val="00A96E3E"/>
    <w:rsid w:val="00AB5835"/>
    <w:rsid w:val="00AC27E0"/>
    <w:rsid w:val="00AD5FC0"/>
    <w:rsid w:val="00AE5E77"/>
    <w:rsid w:val="00AE7092"/>
    <w:rsid w:val="00AF2404"/>
    <w:rsid w:val="00AF4773"/>
    <w:rsid w:val="00B24988"/>
    <w:rsid w:val="00BB0535"/>
    <w:rsid w:val="00BF0E84"/>
    <w:rsid w:val="00BF3EB5"/>
    <w:rsid w:val="00C0193E"/>
    <w:rsid w:val="00C273BA"/>
    <w:rsid w:val="00C404D0"/>
    <w:rsid w:val="00C860D3"/>
    <w:rsid w:val="00C930AC"/>
    <w:rsid w:val="00CB515D"/>
    <w:rsid w:val="00CD70CE"/>
    <w:rsid w:val="00D1430A"/>
    <w:rsid w:val="00D161DC"/>
    <w:rsid w:val="00D22168"/>
    <w:rsid w:val="00D46D4C"/>
    <w:rsid w:val="00D81BC2"/>
    <w:rsid w:val="00DA162D"/>
    <w:rsid w:val="00DB7E7F"/>
    <w:rsid w:val="00DF62FA"/>
    <w:rsid w:val="00E01D2F"/>
    <w:rsid w:val="00E046C6"/>
    <w:rsid w:val="00E13C63"/>
    <w:rsid w:val="00E2107A"/>
    <w:rsid w:val="00E52E03"/>
    <w:rsid w:val="00E57697"/>
    <w:rsid w:val="00E6133C"/>
    <w:rsid w:val="00E857FF"/>
    <w:rsid w:val="00E92F38"/>
    <w:rsid w:val="00EC0383"/>
    <w:rsid w:val="00EC1A6E"/>
    <w:rsid w:val="00EC1BC7"/>
    <w:rsid w:val="00F031D2"/>
    <w:rsid w:val="00F476E5"/>
    <w:rsid w:val="00F53B3A"/>
    <w:rsid w:val="00FB2556"/>
    <w:rsid w:val="00FC5AAE"/>
    <w:rsid w:val="00FD2B61"/>
    <w:rsid w:val="00FD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1E4D1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589"/>
  </w:style>
  <w:style w:type="paragraph" w:styleId="Ttulo2">
    <w:name w:val="heading 2"/>
    <w:basedOn w:val="Normal"/>
    <w:link w:val="Ttulo2Car"/>
    <w:uiPriority w:val="9"/>
    <w:qFormat/>
    <w:rsid w:val="00FD7B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DO"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EB"/>
  </w:style>
  <w:style w:type="paragraph" w:styleId="Piedepgina">
    <w:name w:val="footer"/>
    <w:basedOn w:val="Normal"/>
    <w:link w:val="Piedepgina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EB"/>
  </w:style>
  <w:style w:type="table" w:styleId="Tablaconcuadrcula">
    <w:name w:val="Table Grid"/>
    <w:basedOn w:val="Tablanormal"/>
    <w:uiPriority w:val="39"/>
    <w:rsid w:val="00D22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3C3D"/>
    <w:pPr>
      <w:ind w:left="720"/>
      <w:contextualSpacing/>
    </w:pPr>
  </w:style>
  <w:style w:type="table" w:styleId="Tablanormal2">
    <w:name w:val="Plain Table 2"/>
    <w:basedOn w:val="Tablanormal"/>
    <w:uiPriority w:val="42"/>
    <w:rsid w:val="004A74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D7B27"/>
    <w:rPr>
      <w:rFonts w:ascii="Times New Roman" w:eastAsia="Times New Roman" w:hAnsi="Times New Roman" w:cs="Times New Roman"/>
      <w:b/>
      <w:bCs/>
      <w:sz w:val="36"/>
      <w:szCs w:val="36"/>
      <w:lang w:val="es-DO" w:eastAsia="es-DO"/>
    </w:rPr>
  </w:style>
  <w:style w:type="character" w:styleId="Hipervnculo">
    <w:name w:val="Hyperlink"/>
    <w:basedOn w:val="Fuentedeprrafopredeter"/>
    <w:uiPriority w:val="99"/>
    <w:unhideWhenUsed/>
    <w:rsid w:val="00FD2B61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2B6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0018F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../../../../../../../../Documents/Carta-Presentacion%20Albertson.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../../../../../../../../Documents/Carta-Presentacion%20Albertson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m0\AppData\Roaming\Microsoft\Plantillas\Curr&#237;culum%20con%20fotograf&#237;a%20(dise&#241;o%20en%20verde).dotx" TargetMode="Externa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68621-0C86-4588-A01A-E6BD3A39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59D6FB-9405-4293-9509-6486BB1E35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E9E5F2-28AF-47E3-A2B0-DE01576642DF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4.xml><?xml version="1.0" encoding="utf-8"?>
<ds:datastoreItem xmlns:ds="http://schemas.openxmlformats.org/officeDocument/2006/customXml" ds:itemID="{99FCDB0F-5D40-4C39-86F9-2745CE3F0A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fotografía (diseño en verde).dotx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2022-07-28T00:31:00Z</dcterms:created>
  <dcterms:modified xsi:type="dcterms:W3CDTF">2022-12-09T22:24:00Z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